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8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B61B6E" w14:paraId="1E61A28F" w14:textId="77777777">
        <w:tc>
          <w:tcPr>
            <w:tcW w:w="10800" w:type="dxa"/>
            <w:vAlign w:val="center"/>
          </w:tcPr>
          <w:tbl>
            <w:tblPr>
              <w:tblW w:w="5000" w:type="pct"/>
              <w:tblBorders>
                <w:insideH w:val="single" w:sz="48" w:space="0" w:color="FFFFFF" w:themeColor="background1"/>
                <w:insideV w:val="single" w:sz="48" w:space="0" w:color="FFFFFF" w:themeColor="background1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0"/>
              <w:gridCol w:w="5400"/>
            </w:tblGrid>
            <w:tr w:rsidR="00B61B6E" w14:paraId="1A006C41" w14:textId="77777777">
              <w:trPr>
                <w:trHeight w:hRule="exact" w:val="4320"/>
              </w:trPr>
              <w:tc>
                <w:tcPr>
                  <w:tcW w:w="2500" w:type="pct"/>
                  <w:shd w:val="clear" w:color="auto" w:fill="663366" w:themeFill="accent1"/>
                  <w:vAlign w:val="center"/>
                </w:tcPr>
                <w:p w14:paraId="6305271B" w14:textId="77777777" w:rsidR="00B61B6E" w:rsidRDefault="009D0885" w:rsidP="009D0885">
                  <w:pPr>
                    <w:pStyle w:val="Title"/>
                  </w:pPr>
                  <w:r>
                    <w:rPr>
                      <w:rFonts w:hint="eastAsia"/>
                      <w:lang w:eastAsia="zh-CN"/>
                    </w:rPr>
                    <w:t>Iron-</w:t>
                  </w:r>
                  <w:r>
                    <w:rPr>
                      <w:lang w:eastAsia="zh-CN"/>
                    </w:rPr>
                    <w:t>rich foods</w:t>
                  </w:r>
                </w:p>
              </w:tc>
              <w:tc>
                <w:tcPr>
                  <w:tcW w:w="2500" w:type="pct"/>
                </w:tcPr>
                <w:p w14:paraId="57BA1D3C" w14:textId="77777777" w:rsidR="00B61B6E" w:rsidRDefault="009D0885"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8240" behindDoc="0" locked="0" layoutInCell="1" allowOverlap="1" wp14:anchorId="548C29E7" wp14:editId="2030571A">
                        <wp:simplePos x="0" y="0"/>
                        <wp:positionH relativeFrom="margin">
                          <wp:posOffset>0</wp:posOffset>
                        </wp:positionH>
                        <wp:positionV relativeFrom="margin">
                          <wp:posOffset>347980</wp:posOffset>
                        </wp:positionV>
                        <wp:extent cx="3390900" cy="2059940"/>
                        <wp:effectExtent l="0" t="0" r="12700" b="0"/>
                        <wp:wrapSquare wrapText="bothSides"/>
                        <wp:docPr id="16" name="Picture 16" descr="/Users/YanruChen/Documents/GitHub/Team_Banana/teambanan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/Users/YanruChen/Documents/GitHub/Team_Banana/teambanan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0900" cy="2059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B61B6E" w14:paraId="6D3C0636" w14:textId="77777777">
              <w:trPr>
                <w:trHeight w:hRule="exact" w:val="4320"/>
              </w:trPr>
              <w:tc>
                <w:tcPr>
                  <w:tcW w:w="2500" w:type="pct"/>
                </w:tcPr>
                <w:p w14:paraId="1D45AAD8" w14:textId="77777777" w:rsidR="00B61B6E" w:rsidRDefault="009D0885"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60288" behindDoc="0" locked="0" layoutInCell="1" allowOverlap="1" wp14:anchorId="798A32F2" wp14:editId="45D15816">
                        <wp:simplePos x="0" y="0"/>
                        <wp:positionH relativeFrom="margin">
                          <wp:posOffset>160020</wp:posOffset>
                        </wp:positionH>
                        <wp:positionV relativeFrom="margin">
                          <wp:posOffset>43180</wp:posOffset>
                        </wp:positionV>
                        <wp:extent cx="2993390" cy="2555240"/>
                        <wp:effectExtent l="0" t="0" r="3810" b="10160"/>
                        <wp:wrapSquare wrapText="bothSides"/>
                        <wp:docPr id="15" name="Picture 15" descr="/Users/YanruChen/Desktop/220px-Heme_b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/Users/YanruChen/Desktop/220px-Heme_b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3390" cy="2555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500" w:type="pct"/>
                </w:tcPr>
                <w:p w14:paraId="14B7E0E9" w14:textId="77777777" w:rsidR="00B61B6E" w:rsidRDefault="009D0885">
                  <w:r>
                    <w:rPr>
                      <w:noProof/>
                      <w:lang w:eastAsia="zh-CN"/>
                    </w:rPr>
                    <w:drawing>
                      <wp:anchor distT="0" distB="0" distL="114300" distR="114300" simplePos="0" relativeHeight="251659264" behindDoc="0" locked="0" layoutInCell="1" allowOverlap="1" wp14:anchorId="0B2D2CAC" wp14:editId="5F176C71">
                        <wp:simplePos x="0" y="0"/>
                        <wp:positionH relativeFrom="margin">
                          <wp:posOffset>704850</wp:posOffset>
                        </wp:positionH>
                        <wp:positionV relativeFrom="margin">
                          <wp:posOffset>154940</wp:posOffset>
                        </wp:positionV>
                        <wp:extent cx="2185035" cy="2185035"/>
                        <wp:effectExtent l="0" t="0" r="0" b="0"/>
                        <wp:wrapSquare wrapText="bothSides"/>
                        <wp:docPr id="17" name="Picture 17" descr="/Users/YanruChen/Documents/GitHub/Team_Banana/pers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/Users/YanruChen/Documents/GitHub/Team_Banana/pers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5035" cy="2185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2C72EF8" w14:textId="77777777" w:rsidR="00B61B6E" w:rsidRDefault="00B61B6E"/>
        </w:tc>
      </w:tr>
      <w:tr w:rsidR="00B61B6E" w14:paraId="3653D602" w14:textId="77777777">
        <w:trPr>
          <w:trHeight w:hRule="exact" w:val="5400"/>
        </w:trPr>
        <w:tc>
          <w:tcPr>
            <w:tcW w:w="10800" w:type="dxa"/>
            <w:shd w:val="clear" w:color="auto" w:fill="666699" w:themeFill="accent3"/>
            <w:vAlign w:val="center"/>
          </w:tcPr>
          <w:p w14:paraId="22A5FFD9" w14:textId="77777777" w:rsidR="00B61B6E" w:rsidRDefault="009D0885">
            <w:pPr>
              <w:pStyle w:val="Subtitle"/>
            </w:pPr>
            <w:r>
              <w:t>Team Banana</w:t>
            </w:r>
          </w:p>
          <w:p w14:paraId="5554EEA3" w14:textId="77777777" w:rsidR="00B61B6E" w:rsidRDefault="005164BE" w:rsidP="005164BE">
            <w:pPr>
              <w:pStyle w:val="BlockText"/>
            </w:pPr>
            <w:proofErr w:type="spellStart"/>
            <w:r>
              <w:t>Bananananananan</w:t>
            </w:r>
            <w:proofErr w:type="spellEnd"/>
            <w:r>
              <w:t>~~~~~~~~~~~~~~~~~~</w:t>
            </w:r>
          </w:p>
        </w:tc>
      </w:tr>
    </w:tbl>
    <w:p w14:paraId="4945C8B1" w14:textId="77777777" w:rsidR="00B61B6E" w:rsidRDefault="00557E96">
      <w:r>
        <w:br w:type="page"/>
      </w:r>
    </w:p>
    <w:p w14:paraId="15311076" w14:textId="77777777" w:rsidR="00B61B6E" w:rsidRDefault="00557E96">
      <w:pPr>
        <w:pStyle w:val="Heading1"/>
      </w:pPr>
      <w:sdt>
        <w:sdtPr>
          <w:id w:val="-357440982"/>
          <w:placeholder>
            <w:docPart w:val="D06DFFCE55181540B3C9727B06FDC5FC"/>
          </w:placeholder>
          <w:temporary/>
          <w:showingPlcHdr/>
          <w15:appearance w15:val="hidden"/>
          <w:text/>
        </w:sdtPr>
        <w:sdtEndPr/>
        <w:sdtContent>
          <w:r>
            <w:t>Heading 1</w:t>
          </w:r>
        </w:sdtContent>
      </w:sdt>
    </w:p>
    <w:p w14:paraId="16513066" w14:textId="77777777" w:rsidR="00B61B6E" w:rsidRDefault="009D0885">
      <w:r>
        <w:rPr>
          <w:noProof/>
          <w:lang w:eastAsia="zh-CN"/>
        </w:rPr>
        <w:drawing>
          <wp:inline distT="0" distB="0" distL="0" distR="0" wp14:anchorId="20A82077" wp14:editId="6CF240E8">
            <wp:extent cx="1765935" cy="1765935"/>
            <wp:effectExtent l="0" t="0" r="12065" b="12065"/>
            <wp:docPr id="5" name="Picture 5" descr="/Users/YanruChen/Documents/GitHub/Team_Banana/spin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anruChen/Documents/GitHub/Team_Banana/spina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6F01" w14:textId="77777777" w:rsidR="00B61B6E" w:rsidRDefault="009D0885">
      <w:pPr>
        <w:pStyle w:val="Heading2"/>
      </w:pPr>
      <w:r w:rsidRPr="00957463">
        <w:rPr>
          <w:rFonts w:ascii="Times New Roman" w:eastAsia="Times New Roman" w:hAnsi="Times New Roman" w:cs="Times New Roman"/>
          <w:color w:val="000000" w:themeColor="text1"/>
          <w:kern w:val="36"/>
          <w:szCs w:val="24"/>
          <w:lang w:val="en" w:eastAsia="zh-CN"/>
        </w:rPr>
        <w:t>Spinach</w:t>
      </w:r>
    </w:p>
    <w:p w14:paraId="62414ACF" w14:textId="77777777" w:rsidR="00B61B6E" w:rsidRDefault="009D0885">
      <w:r w:rsidRPr="007C2AC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attaining 15% iron (of total protein) in a 100 g, 2.7mg</w:t>
      </w:r>
    </w:p>
    <w:p w14:paraId="7DDFD20B" w14:textId="77777777" w:rsidR="00B61B6E" w:rsidRDefault="009D0885">
      <w:r>
        <w:rPr>
          <w:noProof/>
          <w:lang w:eastAsia="zh-CN"/>
        </w:rPr>
        <w:drawing>
          <wp:inline distT="0" distB="0" distL="0" distR="0" wp14:anchorId="24B0EFA8" wp14:editId="32E6BEBF">
            <wp:extent cx="1765935" cy="1765935"/>
            <wp:effectExtent l="0" t="0" r="12065" b="12065"/>
            <wp:docPr id="9" name="Picture 9" descr="/Users/YanruChen/Documents/GitHub/Team_Banana/to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anruChen/Documents/GitHub/Team_Banana/tof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89F0F3" w14:textId="77777777" w:rsidR="00B61B6E" w:rsidRDefault="009D0885">
      <w:pPr>
        <w:pStyle w:val="Heading2"/>
      </w:pPr>
      <w:r w:rsidRPr="006C2C0B">
        <w:rPr>
          <w:rFonts w:ascii="Times New Roman" w:eastAsia="Times New Roman" w:hAnsi="Times New Roman" w:cs="Times New Roman"/>
          <w:color w:val="000000" w:themeColor="text1"/>
          <w:kern w:val="36"/>
          <w:szCs w:val="24"/>
          <w:lang w:val="en" w:eastAsia="zh-CN"/>
        </w:rPr>
        <w:t>Tofu</w:t>
      </w:r>
    </w:p>
    <w:p w14:paraId="5CED64FB" w14:textId="77777777" w:rsidR="00B61B6E" w:rsidRDefault="009D0885">
      <w:r w:rsidRPr="00BE7A50">
        <w:rPr>
          <w:rFonts w:eastAsia="Times New Roman"/>
          <w:color w:val="000000" w:themeColor="text1"/>
          <w:shd w:val="clear" w:color="auto" w:fill="FFFFFF"/>
        </w:rPr>
        <w:t>Attaining 30% iron (of total protein) in 100g, 5.4mg</w:t>
      </w:r>
    </w:p>
    <w:p w14:paraId="1A47CEB2" w14:textId="77777777" w:rsidR="00B61B6E" w:rsidRDefault="009D0885">
      <w:r>
        <w:rPr>
          <w:noProof/>
          <w:lang w:eastAsia="zh-CN"/>
        </w:rPr>
        <w:drawing>
          <wp:inline distT="0" distB="0" distL="0" distR="0" wp14:anchorId="59308080" wp14:editId="34BE838B">
            <wp:extent cx="1880235" cy="1880235"/>
            <wp:effectExtent l="0" t="0" r="0" b="0"/>
            <wp:docPr id="10" name="Picture 10" descr="/Users/YanruChen/Documents/GitHub/Team_Banana/pistach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anruChen/Documents/GitHub/Team_Banana/pistachi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5084" w14:textId="77777777" w:rsidR="00B61B6E" w:rsidRDefault="009D0885">
      <w:pPr>
        <w:pStyle w:val="Heading2"/>
      </w:pPr>
      <w:r w:rsidRPr="00973788">
        <w:rPr>
          <w:rFonts w:ascii="Times New Roman" w:eastAsiaTheme="minorEastAsia" w:hAnsi="Times New Roman" w:cs="Times New Roman"/>
          <w:color w:val="000000" w:themeColor="text1"/>
          <w:szCs w:val="24"/>
          <w:lang w:eastAsia="zh-CN"/>
        </w:rPr>
        <w:t>Pistachios</w:t>
      </w:r>
    </w:p>
    <w:p w14:paraId="2C0AA73B" w14:textId="77777777" w:rsidR="00B61B6E" w:rsidRDefault="009D0885" w:rsidP="009D0885">
      <w:pPr>
        <w:rPr>
          <w:rFonts w:eastAsia="Times New Roman"/>
          <w:color w:val="000000" w:themeColor="text1"/>
          <w:shd w:val="clear" w:color="auto" w:fill="FFFFFF"/>
        </w:rPr>
      </w:pPr>
      <w:r w:rsidRPr="004453C7">
        <w:rPr>
          <w:rFonts w:eastAsia="Times New Roman"/>
          <w:color w:val="000000" w:themeColor="text1"/>
          <w:shd w:val="clear" w:color="auto" w:fill="FFFFFF"/>
        </w:rPr>
        <w:t>Attaining 21% iron (of total protein) in 100g, 3.9mg</w:t>
      </w:r>
    </w:p>
    <w:p w14:paraId="2FBE3CA7" w14:textId="77777777" w:rsidR="009D0885" w:rsidRDefault="009D0885" w:rsidP="009D0885">
      <w:r>
        <w:rPr>
          <w:noProof/>
          <w:lang w:eastAsia="zh-CN"/>
        </w:rPr>
        <w:lastRenderedPageBreak/>
        <w:drawing>
          <wp:inline distT="0" distB="0" distL="0" distR="0" wp14:anchorId="0BC94B8F" wp14:editId="44645B2E">
            <wp:extent cx="1765935" cy="1765935"/>
            <wp:effectExtent l="0" t="0" r="12065" b="12065"/>
            <wp:docPr id="12" name="Picture 12" descr="/Users/YanruChen/Documents/GitHub/Team_Banana/amara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anruChen/Documents/GitHub/Team_Banana/amarant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B1AE" w14:textId="77777777" w:rsidR="009D0885" w:rsidRDefault="009D0885" w:rsidP="009D0885">
      <w:pPr>
        <w:pStyle w:val="Heading2"/>
        <w:rPr>
          <w:rFonts w:hint="eastAsia"/>
        </w:rPr>
      </w:pPr>
      <w:r w:rsidRPr="004453C7">
        <w:rPr>
          <w:rFonts w:eastAsia="Times New Roman"/>
          <w:color w:val="000000" w:themeColor="text1"/>
          <w:kern w:val="36"/>
          <w:lang w:val="en"/>
        </w:rPr>
        <w:t>Amaranth</w:t>
      </w:r>
    </w:p>
    <w:p w14:paraId="4A921FF9" w14:textId="77777777" w:rsidR="009D0885" w:rsidRDefault="009D0885" w:rsidP="009D0885">
      <w:pPr>
        <w:rPr>
          <w:rFonts w:hint="eastAsia"/>
          <w:color w:val="000000" w:themeColor="text1"/>
          <w:lang w:eastAsia="zh-CN"/>
        </w:rPr>
      </w:pPr>
      <w:r w:rsidRPr="004453C7">
        <w:rPr>
          <w:color w:val="000000" w:themeColor="text1"/>
        </w:rPr>
        <w:t xml:space="preserve">Attaining 11% iron </w:t>
      </w:r>
      <w:r w:rsidRPr="004453C7">
        <w:rPr>
          <w:rFonts w:eastAsia="Times New Roman"/>
          <w:color w:val="000000" w:themeColor="text1"/>
          <w:shd w:val="clear" w:color="auto" w:fill="FFFFFF"/>
        </w:rPr>
        <w:t>(of total protein)</w:t>
      </w:r>
      <w:r w:rsidRPr="004453C7">
        <w:rPr>
          <w:color w:val="000000" w:themeColor="text1"/>
        </w:rPr>
        <w:t xml:space="preserve"> in 100g, 2.1mg</w:t>
      </w:r>
    </w:p>
    <w:p w14:paraId="62E18366" w14:textId="77777777" w:rsidR="009D0885" w:rsidRDefault="009D0885" w:rsidP="009D0885">
      <w:r>
        <w:rPr>
          <w:noProof/>
          <w:lang w:eastAsia="zh-CN"/>
        </w:rPr>
        <w:drawing>
          <wp:inline distT="0" distB="0" distL="0" distR="0" wp14:anchorId="590AD052" wp14:editId="0EE6C71D">
            <wp:extent cx="1880235" cy="1880235"/>
            <wp:effectExtent l="0" t="0" r="0" b="0"/>
            <wp:docPr id="14" name="Picture 14" descr="/Users/YanruChen/Documents/GitHub/Team_Banana/coconutmi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anruChen/Documents/GitHub/Team_Banana/coconutmil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C822" w14:textId="77777777" w:rsidR="009D0885" w:rsidRDefault="009D0885" w:rsidP="009D0885">
      <w:pPr>
        <w:pStyle w:val="Heading2"/>
        <w:rPr>
          <w:rFonts w:hint="eastAsia"/>
        </w:rPr>
      </w:pPr>
      <w:r w:rsidRPr="004453C7">
        <w:rPr>
          <w:rFonts w:eastAsia="Times New Roman"/>
          <w:color w:val="000000" w:themeColor="text1"/>
          <w:kern w:val="36"/>
          <w:lang w:val="en"/>
        </w:rPr>
        <w:t>Coconut Milk</w:t>
      </w:r>
    </w:p>
    <w:p w14:paraId="015C7F4C" w14:textId="77777777" w:rsidR="009D0885" w:rsidRDefault="009D0885" w:rsidP="009D0885">
      <w:pPr>
        <w:rPr>
          <w:rFonts w:hint="eastAsia"/>
          <w:lang w:eastAsia="zh-CN"/>
        </w:rPr>
      </w:pPr>
      <w:r w:rsidRPr="004453C7">
        <w:rPr>
          <w:color w:val="000000" w:themeColor="text1"/>
        </w:rPr>
        <w:t xml:space="preserve">Attaining 8% iron </w:t>
      </w:r>
      <w:r w:rsidRPr="004453C7">
        <w:rPr>
          <w:rFonts w:eastAsia="Times New Roman"/>
          <w:color w:val="000000" w:themeColor="text1"/>
          <w:shd w:val="clear" w:color="auto" w:fill="FFFFFF"/>
        </w:rPr>
        <w:t>(of total protein)</w:t>
      </w:r>
      <w:r w:rsidRPr="004453C7">
        <w:rPr>
          <w:color w:val="000000" w:themeColor="text1"/>
        </w:rPr>
        <w:t xml:space="preserve"> in 100g, 1.6mg</w:t>
      </w:r>
    </w:p>
    <w:sectPr w:rsidR="009D0885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2FC2F1" w14:textId="77777777" w:rsidR="00557E96" w:rsidRDefault="00557E96">
      <w:pPr>
        <w:spacing w:after="0" w:line="240" w:lineRule="auto"/>
      </w:pPr>
      <w:r>
        <w:separator/>
      </w:r>
    </w:p>
  </w:endnote>
  <w:endnote w:type="continuationSeparator" w:id="0">
    <w:p w14:paraId="1301D7C9" w14:textId="77777777" w:rsidR="00557E96" w:rsidRDefault="0055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2852D" w14:textId="77777777" w:rsidR="00557E96" w:rsidRDefault="00557E96">
      <w:pPr>
        <w:spacing w:after="0" w:line="240" w:lineRule="auto"/>
      </w:pPr>
      <w:r>
        <w:separator/>
      </w:r>
    </w:p>
  </w:footnote>
  <w:footnote w:type="continuationSeparator" w:id="0">
    <w:p w14:paraId="5F2F298C" w14:textId="77777777" w:rsidR="00557E96" w:rsidRDefault="00557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85"/>
    <w:rsid w:val="005164BE"/>
    <w:rsid w:val="00557E96"/>
    <w:rsid w:val="009D0885"/>
    <w:rsid w:val="00B6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2C4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3"/>
    <w:qFormat/>
    <w:pPr>
      <w:keepNext/>
      <w:keepLines/>
      <w:pBdr>
        <w:top w:val="single" w:sz="4" w:space="31" w:color="663366" w:themeColor="accent1"/>
        <w:bottom w:val="single" w:sz="4" w:space="31" w:color="663366" w:themeColor="accent1"/>
      </w:pBdr>
      <w:shd w:val="clear" w:color="auto" w:fill="663366" w:themeFill="accent1"/>
      <w:spacing w:after="32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olor w:val="FFFFFF" w:themeColor="background1"/>
      <w:sz w:val="5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60" w:line="288" w:lineRule="auto"/>
      <w:contextualSpacing/>
      <w:outlineLvl w:val="1"/>
    </w:pPr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4C264C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4"/>
    </w:pPr>
    <w:rPr>
      <w:rFonts w:asciiTheme="majorHAnsi" w:eastAsiaTheme="majorEastAsia" w:hAnsiTheme="majorHAnsi" w:cstheme="majorBidi"/>
      <w:color w:val="4C264C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5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6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contextualSpacing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ind w:left="72" w:right="72"/>
      <w:contextualSpacing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120" w:line="240" w:lineRule="auto"/>
      <w:ind w:left="1440" w:right="1440"/>
      <w:contextualSpacing/>
    </w:pPr>
    <w:rPr>
      <w:rFonts w:eastAsiaTheme="minorEastAsia"/>
      <w:color w:val="FFFFFF" w:themeColor="background1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FFFFFF" w:themeColor="background1"/>
      <w:spacing w:val="15"/>
      <w:sz w:val="52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FFFFFF" w:themeColor="background1"/>
      <w:sz w:val="52"/>
      <w:szCs w:val="32"/>
      <w:shd w:val="clear" w:color="auto" w:fill="663366" w:themeFill="accent1"/>
    </w:rPr>
  </w:style>
  <w:style w:type="paragraph" w:styleId="BlockText">
    <w:name w:val="Block Text"/>
    <w:basedOn w:val="Normal"/>
    <w:uiPriority w:val="3"/>
    <w:unhideWhenUsed/>
    <w:qFormat/>
    <w:pPr>
      <w:spacing w:line="240" w:lineRule="auto"/>
      <w:ind w:left="1440" w:right="1440"/>
    </w:pPr>
    <w:rPr>
      <w:rFonts w:eastAsiaTheme="minorEastAsia"/>
      <w:b/>
      <w:iCs/>
      <w:color w:val="FFFFFF" w:themeColor="background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C264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2193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C264C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21932" w:themeColor="accent1" w:themeShade="7F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C264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ruChen/Library/Containers/com.microsoft.Word/Data/Library/Caches/1033/TM10002089/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6DFFCE55181540B3C9727B06FDC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7B83F-3EBD-3C49-8ACB-66D4628640C5}"/>
      </w:docPartPr>
      <w:docPartBody>
        <w:p w:rsidR="00000000" w:rsidRDefault="00BF08C4">
          <w:pPr>
            <w:pStyle w:val="D06DFFCE55181540B3C9727B06FDC5FC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C4"/>
    <w:rsid w:val="00B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23DB276344384CB9D473E8B7B567AE">
    <w:name w:val="AA23DB276344384CB9D473E8B7B567AE"/>
  </w:style>
  <w:style w:type="paragraph" w:customStyle="1" w:styleId="DF774294BB727A4EA29B7256C2CFFCEC">
    <w:name w:val="DF774294BB727A4EA29B7256C2CFFCEC"/>
  </w:style>
  <w:style w:type="paragraph" w:customStyle="1" w:styleId="580EFC52F847B84A97CA605174483907">
    <w:name w:val="580EFC52F847B84A97CA605174483907"/>
  </w:style>
  <w:style w:type="paragraph" w:customStyle="1" w:styleId="D06DFFCE55181540B3C9727B06FDC5FC">
    <w:name w:val="D06DFFCE55181540B3C9727B06FDC5FC"/>
  </w:style>
  <w:style w:type="paragraph" w:customStyle="1" w:styleId="ACC777F2001DC247A7F90E8B82F138D2">
    <w:name w:val="ACC777F2001DC247A7F90E8B82F138D2"/>
  </w:style>
  <w:style w:type="paragraph" w:customStyle="1" w:styleId="501D326DC20B84458C2C5F44F4B9C8DC">
    <w:name w:val="501D326DC20B84458C2C5F44F4B9C8DC"/>
  </w:style>
  <w:style w:type="paragraph" w:customStyle="1" w:styleId="D3E78AA9C231224380D77C4D95DD4072">
    <w:name w:val="D3E78AA9C231224380D77C4D95DD4072"/>
  </w:style>
  <w:style w:type="paragraph" w:customStyle="1" w:styleId="4C130AE6DDB1434FBC33A21A935DA8D9">
    <w:name w:val="4C130AE6DDB1434FBC33A21A935DA8D9"/>
  </w:style>
  <w:style w:type="paragraph" w:customStyle="1" w:styleId="195A877F61015C4595592A8AA8579696">
    <w:name w:val="195A877F61015C4595592A8AA8579696"/>
  </w:style>
  <w:style w:type="paragraph" w:customStyle="1" w:styleId="615A84E8EE2E244C8F8D17057F7FB97A">
    <w:name w:val="615A84E8EE2E244C8F8D17057F7FB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Advantage Brochur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Corbel">
      <a:maj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rbel" panose="020B0503020204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ACA56-6547-4F01-94B0-3BD1AE9C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290F5A-49DE-486C-9281-3D7A745E98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41E19-5A77-4B3B-9DB8-733443C97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4</TotalTime>
  <Pages>3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Yanru</dc:creator>
  <cp:keywords/>
  <dc:description/>
  <cp:lastModifiedBy>Chen, Yanru</cp:lastModifiedBy>
  <cp:revision>1</cp:revision>
  <dcterms:created xsi:type="dcterms:W3CDTF">2018-01-28T05:42:00Z</dcterms:created>
  <dcterms:modified xsi:type="dcterms:W3CDTF">2018-01-28T05:52:00Z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AssetID">
    <vt:lpwstr>TF10002065</vt:lpwstr>
  </property>
</Properties>
</file>